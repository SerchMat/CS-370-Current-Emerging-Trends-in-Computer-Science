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E13A" w14:textId="3BA8B957" w:rsidR="00E81978" w:rsidRDefault="00000000">
      <w:pPr>
        <w:pStyle w:val="Title"/>
      </w:pPr>
      <w:sdt>
        <w:sdtPr>
          <w:alias w:val="Title:"/>
          <w:tag w:val="Title:"/>
          <w:id w:val="726351117"/>
          <w:placeholder>
            <w:docPart w:val="11C9804D56654540A5B88FEB5A42A73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C1E4B">
            <w:t>Design Defense</w:t>
          </w:r>
          <w:r w:rsidR="00C1663B">
            <w:br/>
            <w:t>CS 307 Current/Emerging Trend in Computer Science</w:t>
          </w:r>
        </w:sdtContent>
      </w:sdt>
    </w:p>
    <w:p w14:paraId="4ABB54A6" w14:textId="61095BBF" w:rsidR="00B823AA" w:rsidRDefault="00C1663B" w:rsidP="00B823AA">
      <w:pPr>
        <w:pStyle w:val="Title2"/>
      </w:pPr>
      <w:r>
        <w:t xml:space="preserve">Sergio </w:t>
      </w:r>
      <w:proofErr w:type="spellStart"/>
      <w:r>
        <w:t>Mateos</w:t>
      </w:r>
      <w:proofErr w:type="spellEnd"/>
    </w:p>
    <w:p w14:paraId="0FAB3156" w14:textId="07895A70" w:rsidR="00E81978" w:rsidRDefault="00C1663B" w:rsidP="00B823AA">
      <w:pPr>
        <w:pStyle w:val="Title2"/>
      </w:pPr>
      <w:r>
        <w:t>Southern New Hampshire University</w:t>
      </w:r>
    </w:p>
    <w:p w14:paraId="70533B40" w14:textId="441500FC" w:rsidR="00C1663B" w:rsidRDefault="00C1663B">
      <w:r>
        <w:br w:type="page"/>
      </w:r>
    </w:p>
    <w:p w14:paraId="33F1DEBE" w14:textId="0D2EAC01" w:rsidR="001F6E1F" w:rsidRDefault="00FA3E30" w:rsidP="00C1663B">
      <w:pPr>
        <w:pStyle w:val="Title2"/>
        <w:jc w:val="both"/>
      </w:pPr>
      <w:r>
        <w:lastRenderedPageBreak/>
        <w:tab/>
        <w:t>What make</w:t>
      </w:r>
      <w:r w:rsidR="00DC1E4B">
        <w:t>s</w:t>
      </w:r>
      <w:r>
        <w:t xml:space="preserve"> huma</w:t>
      </w:r>
      <w:r w:rsidR="00DC1E4B">
        <w:t>n</w:t>
      </w:r>
      <w:r>
        <w:t xml:space="preserve">s different from machines? Since the creation and implementation of technology there have been a lot of theories of where human civilization is </w:t>
      </w:r>
      <w:r w:rsidR="001F6E1F">
        <w:t>leading</w:t>
      </w:r>
      <w:r>
        <w:t xml:space="preserve"> in the future, conspiracy theories and other ideas become stronger with the innovation of newer technologies. Every decision that we take can be </w:t>
      </w:r>
      <w:r w:rsidR="001F6E1F">
        <w:t>analyzed</w:t>
      </w:r>
      <w:r>
        <w:t xml:space="preserve"> by </w:t>
      </w:r>
      <w:r w:rsidR="001F6E1F">
        <w:t xml:space="preserve">a machine to understand the critical thinking of the computer. Since computers can analyze many variables and </w:t>
      </w:r>
      <w:r w:rsidR="003E4EF5">
        <w:t>get</w:t>
      </w:r>
      <w:r w:rsidR="001F6E1F">
        <w:t xml:space="preserve"> the best results, it could be the most effective solution but is the best solution always the best solution?</w:t>
      </w:r>
    </w:p>
    <w:p w14:paraId="244A99FC" w14:textId="68AC76A4" w:rsidR="001F6E1F" w:rsidRDefault="001F6E1F" w:rsidP="00C1663B">
      <w:pPr>
        <w:pStyle w:val="Title2"/>
        <w:jc w:val="both"/>
      </w:pPr>
      <w:r>
        <w:tab/>
      </w:r>
      <w:r w:rsidR="003E4EF5">
        <w:t xml:space="preserve">We can analyze </w:t>
      </w:r>
      <w:r w:rsidR="00541F6F">
        <w:t>Pirate</w:t>
      </w:r>
      <w:r w:rsidR="003E4EF5">
        <w:t xml:space="preserve"> Maze, a maze game that </w:t>
      </w:r>
      <w:r w:rsidR="00541F6F">
        <w:t>consists</w:t>
      </w:r>
      <w:r w:rsidR="003E4EF5">
        <w:t xml:space="preserve"> in </w:t>
      </w:r>
      <w:r w:rsidR="00541F6F">
        <w:t>looking for</w:t>
      </w:r>
      <w:r w:rsidR="003E4EF5">
        <w:t xml:space="preserve"> the best path to find the treasure</w:t>
      </w:r>
      <w:r w:rsidR="00541F6F">
        <w:t xml:space="preserve">, to compare the problem-solving process </w:t>
      </w:r>
      <w:r w:rsidR="00DC1E4B">
        <w:t>of</w:t>
      </w:r>
      <w:r w:rsidR="00541F6F">
        <w:t xml:space="preserve"> humans and machines</w:t>
      </w:r>
      <w:r w:rsidR="003E4EF5">
        <w:t xml:space="preserve">. </w:t>
      </w:r>
      <w:r w:rsidR="00541F6F">
        <w:t>As humans</w:t>
      </w:r>
      <w:r w:rsidR="00DC1E4B">
        <w:t>,</w:t>
      </w:r>
      <w:r w:rsidR="00541F6F">
        <w:t xml:space="preserve"> we will follow conscious or unconscious steps to solve a problem.</w:t>
      </w:r>
    </w:p>
    <w:p w14:paraId="3E2AFD3E" w14:textId="0FB5533B" w:rsidR="00541F6F" w:rsidRDefault="00541F6F" w:rsidP="00541F6F">
      <w:pPr>
        <w:pStyle w:val="Title2"/>
        <w:numPr>
          <w:ilvl w:val="0"/>
          <w:numId w:val="16"/>
        </w:numPr>
        <w:jc w:val="both"/>
      </w:pPr>
      <w:r>
        <w:t>Identify the problem.</w:t>
      </w:r>
    </w:p>
    <w:p w14:paraId="5520FD3F" w14:textId="65345273" w:rsidR="00541F6F" w:rsidRDefault="00541F6F" w:rsidP="00541F6F">
      <w:pPr>
        <w:pStyle w:val="Title2"/>
        <w:numPr>
          <w:ilvl w:val="0"/>
          <w:numId w:val="16"/>
        </w:numPr>
        <w:jc w:val="both"/>
      </w:pPr>
      <w:r>
        <w:t>Define the problem.</w:t>
      </w:r>
    </w:p>
    <w:p w14:paraId="4932D777" w14:textId="234BFC8A" w:rsidR="00541F6F" w:rsidRDefault="00541F6F" w:rsidP="00541F6F">
      <w:pPr>
        <w:pStyle w:val="Title2"/>
        <w:numPr>
          <w:ilvl w:val="0"/>
          <w:numId w:val="16"/>
        </w:numPr>
        <w:jc w:val="both"/>
      </w:pPr>
      <w:r>
        <w:t>Forming a strategy.</w:t>
      </w:r>
    </w:p>
    <w:p w14:paraId="1D440A85" w14:textId="71F30A08" w:rsidR="00541F6F" w:rsidRDefault="00541F6F" w:rsidP="00541F6F">
      <w:pPr>
        <w:pStyle w:val="Title2"/>
        <w:numPr>
          <w:ilvl w:val="0"/>
          <w:numId w:val="16"/>
        </w:numPr>
        <w:jc w:val="both"/>
      </w:pPr>
      <w:r>
        <w:t>Organizing information.</w:t>
      </w:r>
    </w:p>
    <w:p w14:paraId="642925B6" w14:textId="64DFDD54" w:rsidR="00541F6F" w:rsidRDefault="000A693D" w:rsidP="00541F6F">
      <w:pPr>
        <w:pStyle w:val="Title2"/>
        <w:numPr>
          <w:ilvl w:val="0"/>
          <w:numId w:val="16"/>
        </w:numPr>
        <w:jc w:val="both"/>
      </w:pPr>
      <w:r>
        <w:t>Implementing procedure</w:t>
      </w:r>
      <w:r w:rsidR="00DC1E4B">
        <w:t>.</w:t>
      </w:r>
    </w:p>
    <w:p w14:paraId="2E3E48AB" w14:textId="50C65CB8" w:rsidR="000A693D" w:rsidRDefault="000A693D" w:rsidP="000A693D">
      <w:pPr>
        <w:pStyle w:val="Title2"/>
        <w:numPr>
          <w:ilvl w:val="0"/>
          <w:numId w:val="16"/>
        </w:numPr>
        <w:jc w:val="both"/>
      </w:pPr>
      <w:r>
        <w:t xml:space="preserve">Evaluating </w:t>
      </w:r>
      <w:r w:rsidR="00DC1E4B">
        <w:t xml:space="preserve">the </w:t>
      </w:r>
      <w:r>
        <w:t>result</w:t>
      </w:r>
      <w:r w:rsidR="00DC1E4B">
        <w:t>.</w:t>
      </w:r>
    </w:p>
    <w:p w14:paraId="45FCDE49" w14:textId="60A906BE" w:rsidR="000A693D" w:rsidRDefault="00447F9F" w:rsidP="000A693D">
      <w:pPr>
        <w:pStyle w:val="Title2"/>
        <w:ind w:firstLine="810"/>
        <w:jc w:val="both"/>
      </w:pPr>
      <w:r>
        <w:t>Based on Geek for Geeks, a large website dedicated to shar</w:t>
      </w:r>
      <w:r w:rsidR="00DC1E4B">
        <w:t>ing</w:t>
      </w:r>
      <w:r>
        <w:t xml:space="preserve"> knowledge about technology and other fields, the process of solving </w:t>
      </w:r>
      <w:r w:rsidR="00DC1E4B">
        <w:t xml:space="preserve">a </w:t>
      </w:r>
      <w:r>
        <w:t>problem for a machine is:</w:t>
      </w:r>
    </w:p>
    <w:p w14:paraId="02C5F3D2" w14:textId="4F749FF5" w:rsidR="00747ABF" w:rsidRDefault="00747ABF" w:rsidP="00747ABF">
      <w:pPr>
        <w:pStyle w:val="Title2"/>
        <w:numPr>
          <w:ilvl w:val="0"/>
          <w:numId w:val="17"/>
        </w:numPr>
        <w:jc w:val="both"/>
      </w:pPr>
      <w:r>
        <w:t>Problem definition</w:t>
      </w:r>
      <w:r w:rsidR="00DC1E4B">
        <w:t>.</w:t>
      </w:r>
    </w:p>
    <w:p w14:paraId="60896D25" w14:textId="48295A49" w:rsidR="00747ABF" w:rsidRDefault="00747ABF" w:rsidP="00747ABF">
      <w:pPr>
        <w:pStyle w:val="Title2"/>
        <w:numPr>
          <w:ilvl w:val="0"/>
          <w:numId w:val="17"/>
        </w:numPr>
        <w:jc w:val="both"/>
      </w:pPr>
      <w:r>
        <w:t>Problem analysis</w:t>
      </w:r>
      <w:r w:rsidR="00DC1E4B">
        <w:t>.</w:t>
      </w:r>
    </w:p>
    <w:p w14:paraId="2CE1C0CD" w14:textId="75798C04" w:rsidR="00747ABF" w:rsidRDefault="00747ABF" w:rsidP="00747ABF">
      <w:pPr>
        <w:pStyle w:val="Title2"/>
        <w:numPr>
          <w:ilvl w:val="0"/>
          <w:numId w:val="17"/>
        </w:numPr>
        <w:jc w:val="both"/>
      </w:pPr>
      <w:r>
        <w:t>Knowledge representation</w:t>
      </w:r>
      <w:r w:rsidR="00DC1E4B">
        <w:t>.</w:t>
      </w:r>
    </w:p>
    <w:p w14:paraId="43F1D45F" w14:textId="0BD8E3A6" w:rsidR="00747ABF" w:rsidRDefault="00747ABF" w:rsidP="00747ABF">
      <w:pPr>
        <w:pStyle w:val="Title2"/>
        <w:numPr>
          <w:ilvl w:val="0"/>
          <w:numId w:val="17"/>
        </w:numPr>
        <w:jc w:val="both"/>
      </w:pPr>
      <w:r>
        <w:t>Problem</w:t>
      </w:r>
      <w:r w:rsidR="00DC1E4B">
        <w:t>-</w:t>
      </w:r>
      <w:r>
        <w:t>solving</w:t>
      </w:r>
      <w:r w:rsidR="00DC1E4B">
        <w:t>.</w:t>
      </w:r>
    </w:p>
    <w:p w14:paraId="6875AAD1" w14:textId="63480E75" w:rsidR="00747ABF" w:rsidRDefault="00747ABF" w:rsidP="00747ABF">
      <w:pPr>
        <w:pStyle w:val="Title2"/>
        <w:numPr>
          <w:ilvl w:val="0"/>
          <w:numId w:val="17"/>
        </w:numPr>
        <w:jc w:val="both"/>
      </w:pPr>
      <w:r>
        <w:t>Action</w:t>
      </w:r>
    </w:p>
    <w:p w14:paraId="12309BC5" w14:textId="061DB829" w:rsidR="00747ABF" w:rsidRDefault="00747ABF" w:rsidP="00747ABF">
      <w:pPr>
        <w:pStyle w:val="Title2"/>
        <w:numPr>
          <w:ilvl w:val="0"/>
          <w:numId w:val="17"/>
        </w:numPr>
        <w:jc w:val="both"/>
      </w:pPr>
      <w:r>
        <w:t>Goal test</w:t>
      </w:r>
    </w:p>
    <w:p w14:paraId="5DF39FDB" w14:textId="3A4BDB7F" w:rsidR="00747ABF" w:rsidRDefault="00747ABF" w:rsidP="00747ABF">
      <w:pPr>
        <w:pStyle w:val="Title2"/>
        <w:numPr>
          <w:ilvl w:val="0"/>
          <w:numId w:val="17"/>
        </w:numPr>
        <w:jc w:val="both"/>
      </w:pPr>
      <w:r>
        <w:lastRenderedPageBreak/>
        <w:t>Replication</w:t>
      </w:r>
    </w:p>
    <w:p w14:paraId="5A57306B" w14:textId="0F47F630" w:rsidR="00747ABF" w:rsidRDefault="00447F9F" w:rsidP="00447F9F">
      <w:pPr>
        <w:pStyle w:val="Title2"/>
        <w:ind w:firstLine="360"/>
        <w:jc w:val="both"/>
      </w:pPr>
      <w:r>
        <w:t>As we notice, humans and machines have a similar approach to solv</w:t>
      </w:r>
      <w:r w:rsidR="00DC1E4B">
        <w:t>ing</w:t>
      </w:r>
      <w:r>
        <w:t xml:space="preserve"> a problem, we both analyze the problem and based on experience, in the case of the machine would be data, try to find the best way to solve a problem. But humans, we first try to analyze the solution while we are working on it and the machine </w:t>
      </w:r>
      <w:r w:rsidR="00CE1C48">
        <w:t>solves</w:t>
      </w:r>
      <w:r>
        <w:t xml:space="preserve"> the problem first and the</w:t>
      </w:r>
      <w:r w:rsidR="00DC1E4B">
        <w:t>n</w:t>
      </w:r>
      <w:r>
        <w:t xml:space="preserve"> implement the solution.</w:t>
      </w:r>
    </w:p>
    <w:p w14:paraId="4D59EBA3" w14:textId="62AEFEF7" w:rsidR="00447F9F" w:rsidRDefault="00F42D82" w:rsidP="00447F9F">
      <w:pPr>
        <w:pStyle w:val="Title2"/>
        <w:ind w:firstLine="360"/>
        <w:jc w:val="both"/>
      </w:pPr>
      <w:r>
        <w:t xml:space="preserve">Artificial Intelligence will implement and use two different Reinforcement Leaning that </w:t>
      </w:r>
      <w:r w:rsidR="00DC1E4B">
        <w:t>is</w:t>
      </w:r>
      <w:r>
        <w:t xml:space="preserve"> used to develop better answers and solutions. The agents are exploitation and exploration. </w:t>
      </w:r>
      <w:r w:rsidR="00CE1C48">
        <w:t xml:space="preserve">Exploitation is </w:t>
      </w:r>
      <w:r w:rsidR="00910BB6">
        <w:t xml:space="preserve">the analysis of a subject or theme, and the biggest part would be the acquisition of knowledge </w:t>
      </w:r>
      <w:r>
        <w:t>studied</w:t>
      </w:r>
      <w:r w:rsidR="00910BB6">
        <w:t xml:space="preserve">. In other words, exploitation </w:t>
      </w:r>
      <w:r w:rsidR="00DC1E4B">
        <w:t xml:space="preserve">is </w:t>
      </w:r>
      <w:r w:rsidR="00910BB6">
        <w:t xml:space="preserve">the desire of the agents to get more rewards by using values close to the actual result. </w:t>
      </w:r>
      <w:r>
        <w:t xml:space="preserve">Exploration </w:t>
      </w:r>
      <w:r w:rsidR="000A6735">
        <w:t xml:space="preserve">is the use of resources, knowledge, and experience with </w:t>
      </w:r>
      <w:r w:rsidR="00DC1E4B">
        <w:t xml:space="preserve">the </w:t>
      </w:r>
      <w:r w:rsidR="000A6735">
        <w:t>most efficient information from them and use it to benefit us in the process for our goal.</w:t>
      </w:r>
      <w:r>
        <w:t xml:space="preserve"> </w:t>
      </w:r>
      <w:r w:rsidR="000A6735">
        <w:t>The improvement of the knowledge and technique will benefit the reward acquire</w:t>
      </w:r>
      <w:r w:rsidR="00DC1E4B">
        <w:t>d</w:t>
      </w:r>
      <w:r w:rsidR="000A6735">
        <w:t xml:space="preserve"> either to make it easier or to have more experience of it. Exploitation and exploration are crucial requirements for </w:t>
      </w:r>
      <w:r w:rsidR="00FF3C1F">
        <w:t>Artificial</w:t>
      </w:r>
      <w:r w:rsidR="000A6735">
        <w:t xml:space="preserve"> Intelligence since both </w:t>
      </w:r>
      <w:r w:rsidR="00FF3C1F">
        <w:t>functions</w:t>
      </w:r>
      <w:r w:rsidR="000A6735">
        <w:t xml:space="preserve"> will balance to create a perfect equilibrium that will provide more </w:t>
      </w:r>
      <w:r w:rsidR="00FF3C1F">
        <w:t>efficiency</w:t>
      </w:r>
      <w:r w:rsidR="000A6735">
        <w:t xml:space="preserve"> and accuracy to a system</w:t>
      </w:r>
      <w:r w:rsidR="00FF3C1F">
        <w:t>. “</w:t>
      </w:r>
      <w:r w:rsidR="00FF3C1F">
        <w:t>Though both functions are necessary for an AI to function an even balance between the two needs to be made as too much exploration and the agent takes too long to find the solution. Alternatively, too much exploitation and the A</w:t>
      </w:r>
      <w:r w:rsidR="00FF3C1F">
        <w:t>I</w:t>
      </w:r>
      <w:r w:rsidR="00FF3C1F">
        <w:t xml:space="preserve"> never learns from exploration.</w:t>
      </w:r>
      <w:r w:rsidR="00FF3C1F">
        <w:t>”</w:t>
      </w:r>
      <w:r w:rsidR="00FF3C1F">
        <w:t xml:space="preserve"> </w:t>
      </w:r>
      <w:sdt>
        <w:sdtPr>
          <w:id w:val="-560413400"/>
          <w:citation/>
        </w:sdtPr>
        <w:sdtContent>
          <w:r w:rsidR="00FF3C1F">
            <w:fldChar w:fldCharType="begin"/>
          </w:r>
          <w:r w:rsidR="00FF3C1F">
            <w:instrText xml:space="preserve"> CITATION But22 \l 1033 </w:instrText>
          </w:r>
          <w:r w:rsidR="00FF3C1F">
            <w:fldChar w:fldCharType="separate"/>
          </w:r>
          <w:r w:rsidR="00FF3C1F">
            <w:rPr>
              <w:noProof/>
            </w:rPr>
            <w:t>(Butvinik, 2022)</w:t>
          </w:r>
          <w:r w:rsidR="00FF3C1F">
            <w:fldChar w:fldCharType="end"/>
          </w:r>
        </w:sdtContent>
      </w:sdt>
    </w:p>
    <w:p w14:paraId="38396205" w14:textId="17663516" w:rsidR="00FF3C1F" w:rsidRDefault="00FF3C1F" w:rsidP="00447F9F">
      <w:pPr>
        <w:pStyle w:val="Title2"/>
        <w:ind w:firstLine="360"/>
        <w:jc w:val="both"/>
      </w:pPr>
      <w:r>
        <w:t xml:space="preserve">Problems will have more than one solution and millions of </w:t>
      </w:r>
      <w:r w:rsidR="00280F56">
        <w:t>ways</w:t>
      </w:r>
      <w:r>
        <w:t xml:space="preserve"> to solve </w:t>
      </w:r>
      <w:r w:rsidR="00DC1E4B">
        <w:t>them</w:t>
      </w:r>
      <w:r>
        <w:t xml:space="preserve">, but humans do not have the capability to analyze every solution to determine which would be the most accurate and implemented in many problems, that </w:t>
      </w:r>
      <w:r w:rsidR="00DC1E4B">
        <w:t xml:space="preserve">is </w:t>
      </w:r>
      <w:r>
        <w:t xml:space="preserve">how algorithms and artificial intelligence help to find the best solutions since the machine are capable to find many solutions and determine the best solutions. </w:t>
      </w:r>
      <w:r w:rsidR="00280F56">
        <w:t xml:space="preserve">In our game, Pirate Treasure Maze, </w:t>
      </w:r>
      <w:r>
        <w:t xml:space="preserve">Deep Q-Learning </w:t>
      </w:r>
      <w:r w:rsidR="00280F56">
        <w:t>use</w:t>
      </w:r>
      <w:r w:rsidR="00DC1E4B">
        <w:t>s</w:t>
      </w:r>
      <w:r w:rsidR="00280F56">
        <w:t xml:space="preserve"> neural networks to solve the </w:t>
      </w:r>
      <w:r w:rsidR="00280F56">
        <w:lastRenderedPageBreak/>
        <w:t xml:space="preserve">best way for the pirate to get to the treasure. First, our project uses imported Python libraries which were </w:t>
      </w:r>
      <w:r w:rsidR="00DC1E4B">
        <w:t>built</w:t>
      </w:r>
      <w:r w:rsidR="00280F56">
        <w:t xml:space="preserve"> for a neural network environment and algorithm that will be used to train the agent. In the </w:t>
      </w:r>
      <w:proofErr w:type="spellStart"/>
      <w:r w:rsidR="00280F56">
        <w:t>TreasureHuntGame</w:t>
      </w:r>
      <w:proofErr w:type="spellEnd"/>
      <w:r w:rsidR="00280F56">
        <w:t xml:space="preserve"> (later name differently) I created </w:t>
      </w:r>
      <w:r w:rsidR="00DC1E4B">
        <w:t>and</w:t>
      </w:r>
      <w:r w:rsidR="00280F56">
        <w:t xml:space="preserve"> implement</w:t>
      </w:r>
      <w:r w:rsidR="00DC1E4B">
        <w:t>ed</w:t>
      </w:r>
      <w:r w:rsidR="00280F56">
        <w:t xml:space="preserve"> an algorithm that </w:t>
      </w:r>
      <w:r w:rsidR="00DC1E4B">
        <w:t>helps</w:t>
      </w:r>
      <w:r w:rsidR="00280F56">
        <w:t xml:space="preserve"> us to solve the puzzle. </w:t>
      </w:r>
      <w:r w:rsidR="00DC1E4B">
        <w:t>In</w:t>
      </w:r>
      <w:r w:rsidR="00280F56">
        <w:t xml:space="preserve"> the end, the puzzle would be tested using all the necessar</w:t>
      </w:r>
      <w:r w:rsidR="00DC1E4B">
        <w:t>y</w:t>
      </w:r>
      <w:r w:rsidR="00280F56">
        <w:t xml:space="preserve"> functions and will be using and follow</w:t>
      </w:r>
      <w:r w:rsidR="00DC1E4B">
        <w:t>ing</w:t>
      </w:r>
      <w:r w:rsidR="00280F56">
        <w:t xml:space="preserve"> the rules </w:t>
      </w:r>
      <w:r w:rsidR="00DC1E4B">
        <w:t>e</w:t>
      </w:r>
      <w:r w:rsidR="00280F56">
        <w:t>stablished earlier.</w:t>
      </w:r>
    </w:p>
    <w:p w14:paraId="2BC32ECD" w14:textId="79E740E4" w:rsidR="00747ABF" w:rsidRDefault="00747ABF">
      <w:r>
        <w:br w:type="page"/>
      </w:r>
    </w:p>
    <w:p w14:paraId="37B1638A" w14:textId="3D8BA0BF" w:rsidR="00747ABF" w:rsidRDefault="00747ABF" w:rsidP="00747ABF">
      <w:pPr>
        <w:pStyle w:val="Title2"/>
        <w:ind w:firstLine="810"/>
      </w:pPr>
      <w:r>
        <w:lastRenderedPageBreak/>
        <w:t>Reference</w:t>
      </w:r>
    </w:p>
    <w:p w14:paraId="67A6A5B5" w14:textId="7A1D97C0" w:rsidR="00747ABF" w:rsidRDefault="00747ABF" w:rsidP="00FF3C1F">
      <w:pPr>
        <w:pStyle w:val="Title2"/>
        <w:ind w:left="810" w:hanging="810"/>
        <w:jc w:val="left"/>
      </w:pPr>
      <w:r w:rsidRPr="00747ABF">
        <w:t xml:space="preserve">Cherry, K. (2022, April 18). </w:t>
      </w:r>
      <w:r w:rsidRPr="00747ABF">
        <w:rPr>
          <w:i/>
          <w:iCs/>
        </w:rPr>
        <w:t>Overview of the Problem-Solving Mental Process</w:t>
      </w:r>
      <w:r w:rsidRPr="00747ABF">
        <w:t xml:space="preserve">. </w:t>
      </w:r>
      <w:proofErr w:type="spellStart"/>
      <w:r w:rsidRPr="00747ABF">
        <w:t>Verywell</w:t>
      </w:r>
      <w:proofErr w:type="spellEnd"/>
      <w:r w:rsidRPr="00747ABF">
        <w:t xml:space="preserve"> Mind. </w:t>
      </w:r>
      <w:hyperlink r:id="rId9" w:history="1">
        <w:r w:rsidRPr="004A1D21">
          <w:rPr>
            <w:rStyle w:val="Hyperlink"/>
          </w:rPr>
          <w:t>https://www.verywellmind.com/what-is-problem-solving-2795485</w:t>
        </w:r>
      </w:hyperlink>
    </w:p>
    <w:p w14:paraId="596C2EC3" w14:textId="1AEA6A1D" w:rsidR="00747ABF" w:rsidRDefault="00F704F9" w:rsidP="00FF3C1F">
      <w:pPr>
        <w:pStyle w:val="Title2"/>
        <w:ind w:left="810" w:hanging="810"/>
        <w:jc w:val="left"/>
      </w:pPr>
      <w:r w:rsidRPr="00F704F9">
        <w:rPr>
          <w:i/>
          <w:iCs/>
        </w:rPr>
        <w:t>Problem Solving in Artificial Intelligence</w:t>
      </w:r>
      <w:r w:rsidRPr="00F704F9">
        <w:t xml:space="preserve">. (2020, October 11). </w:t>
      </w:r>
      <w:proofErr w:type="spellStart"/>
      <w:r w:rsidRPr="00F704F9">
        <w:t>GeeksforGeeks</w:t>
      </w:r>
      <w:proofErr w:type="spellEnd"/>
      <w:r w:rsidRPr="00F704F9">
        <w:t xml:space="preserve">. </w:t>
      </w:r>
      <w:hyperlink r:id="rId10" w:history="1">
        <w:r w:rsidR="00FF3C1F" w:rsidRPr="00D36532">
          <w:rPr>
            <w:rStyle w:val="Hyperlink"/>
          </w:rPr>
          <w:t>https://www.geeksforgeeks.org/problem-solving-in-artificial-intelligence/</w:t>
        </w:r>
      </w:hyperlink>
    </w:p>
    <w:p w14:paraId="619325E8" w14:textId="77777777" w:rsidR="00FF3C1F" w:rsidRDefault="00FF3C1F" w:rsidP="00FF3C1F">
      <w:pPr>
        <w:pStyle w:val="Bibliography"/>
        <w:rPr>
          <w:noProof/>
          <w:kern w:val="0"/>
        </w:rPr>
      </w:pPr>
      <w:r>
        <w:rPr>
          <w:noProof/>
        </w:rPr>
        <w:t xml:space="preserve">Butvinik, D. (2022, May 14th). </w:t>
      </w:r>
      <w:r>
        <w:rPr>
          <w:i/>
          <w:iCs/>
          <w:noProof/>
        </w:rPr>
        <w:t>Medium.com</w:t>
      </w:r>
      <w:r>
        <w:rPr>
          <w:noProof/>
        </w:rPr>
        <w:t>. Retrieved from Fraud Prevention: Exploration-Exploitation Tradeoff in AI-based Systems: https://medium.com/analytics-vidhya/fraud-prevention-exploration-exploitation-tradeoff-in-ai-based-systems-fbd41c87c592#:~:text=There%20is%20a%20relationship%20between%20the%20level%20of,is%20a%20disbalance%20between%20exploration-exploitation%20over%20a%</w:t>
      </w:r>
    </w:p>
    <w:p w14:paraId="593AC63D" w14:textId="77777777" w:rsidR="00FF3C1F" w:rsidRDefault="00FF3C1F" w:rsidP="00747ABF">
      <w:pPr>
        <w:pStyle w:val="Title2"/>
        <w:jc w:val="left"/>
      </w:pPr>
    </w:p>
    <w:sectPr w:rsidR="00FF3C1F">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6391" w14:textId="77777777" w:rsidR="00B21AD4" w:rsidRDefault="00B21AD4">
      <w:pPr>
        <w:spacing w:line="240" w:lineRule="auto"/>
      </w:pPr>
      <w:r>
        <w:separator/>
      </w:r>
    </w:p>
    <w:p w14:paraId="5B366646" w14:textId="77777777" w:rsidR="00B21AD4" w:rsidRDefault="00B21AD4"/>
  </w:endnote>
  <w:endnote w:type="continuationSeparator" w:id="0">
    <w:p w14:paraId="4D70F7DB" w14:textId="77777777" w:rsidR="00B21AD4" w:rsidRDefault="00B21AD4">
      <w:pPr>
        <w:spacing w:line="240" w:lineRule="auto"/>
      </w:pPr>
      <w:r>
        <w:continuationSeparator/>
      </w:r>
    </w:p>
    <w:p w14:paraId="01E16068" w14:textId="77777777" w:rsidR="00B21AD4" w:rsidRDefault="00B21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EDA5" w14:textId="77777777" w:rsidR="00B21AD4" w:rsidRDefault="00B21AD4">
      <w:pPr>
        <w:spacing w:line="240" w:lineRule="auto"/>
      </w:pPr>
      <w:r>
        <w:separator/>
      </w:r>
    </w:p>
    <w:p w14:paraId="16DCC848" w14:textId="77777777" w:rsidR="00B21AD4" w:rsidRDefault="00B21AD4"/>
  </w:footnote>
  <w:footnote w:type="continuationSeparator" w:id="0">
    <w:p w14:paraId="1CD76B86" w14:textId="77777777" w:rsidR="00B21AD4" w:rsidRDefault="00B21AD4">
      <w:pPr>
        <w:spacing w:line="240" w:lineRule="auto"/>
      </w:pPr>
      <w:r>
        <w:continuationSeparator/>
      </w:r>
    </w:p>
    <w:p w14:paraId="0F44A9B5" w14:textId="77777777" w:rsidR="00B21AD4" w:rsidRDefault="00B21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AC52" w14:textId="0F886076" w:rsidR="00E81978" w:rsidRDefault="00000000">
    <w:pPr>
      <w:pStyle w:val="Header"/>
    </w:pPr>
    <w:sdt>
      <w:sdtPr>
        <w:rPr>
          <w:rStyle w:val="Strong"/>
        </w:rPr>
        <w:alias w:val="Running head"/>
        <w:tag w:val=""/>
        <w:id w:val="12739865"/>
        <w:placeholder>
          <w:docPart w:val="CAF797C69CEA4FA8B6E51624C44A64B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C1E4B">
          <w:rPr>
            <w:rStyle w:val="Strong"/>
          </w:rPr>
          <w:t>design defense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CD865" w14:textId="1AC9C66E" w:rsidR="00E81978" w:rsidRDefault="00C1663B">
    <w:pPr>
      <w:pStyle w:val="Header"/>
      <w:rPr>
        <w:rStyle w:val="Strong"/>
      </w:rPr>
    </w:pPr>
    <w:r>
      <w:t>TREASURE MAZE GAME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4A67ABC"/>
    <w:multiLevelType w:val="hybridMultilevel"/>
    <w:tmpl w:val="7ED65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DCC0198"/>
    <w:multiLevelType w:val="hybridMultilevel"/>
    <w:tmpl w:val="89B4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3832878">
    <w:abstractNumId w:val="9"/>
  </w:num>
  <w:num w:numId="2" w16cid:durableId="1277322868">
    <w:abstractNumId w:val="7"/>
  </w:num>
  <w:num w:numId="3" w16cid:durableId="1635718481">
    <w:abstractNumId w:val="6"/>
  </w:num>
  <w:num w:numId="4" w16cid:durableId="1429931163">
    <w:abstractNumId w:val="5"/>
  </w:num>
  <w:num w:numId="5" w16cid:durableId="2051758180">
    <w:abstractNumId w:val="4"/>
  </w:num>
  <w:num w:numId="6" w16cid:durableId="1421293236">
    <w:abstractNumId w:val="8"/>
  </w:num>
  <w:num w:numId="7" w16cid:durableId="989483486">
    <w:abstractNumId w:val="3"/>
  </w:num>
  <w:num w:numId="8" w16cid:durableId="1121191085">
    <w:abstractNumId w:val="2"/>
  </w:num>
  <w:num w:numId="9" w16cid:durableId="636185215">
    <w:abstractNumId w:val="1"/>
  </w:num>
  <w:num w:numId="10" w16cid:durableId="1822968047">
    <w:abstractNumId w:val="0"/>
  </w:num>
  <w:num w:numId="11" w16cid:durableId="2144152915">
    <w:abstractNumId w:val="9"/>
    <w:lvlOverride w:ilvl="0">
      <w:startOverride w:val="1"/>
    </w:lvlOverride>
  </w:num>
  <w:num w:numId="12" w16cid:durableId="831995308">
    <w:abstractNumId w:val="15"/>
  </w:num>
  <w:num w:numId="13" w16cid:durableId="85461974">
    <w:abstractNumId w:val="12"/>
  </w:num>
  <w:num w:numId="14" w16cid:durableId="1020006101">
    <w:abstractNumId w:val="11"/>
  </w:num>
  <w:num w:numId="15" w16cid:durableId="537931684">
    <w:abstractNumId w:val="13"/>
  </w:num>
  <w:num w:numId="16" w16cid:durableId="107746053">
    <w:abstractNumId w:val="14"/>
  </w:num>
  <w:num w:numId="17" w16cid:durableId="8555340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3B"/>
    <w:rsid w:val="000A6735"/>
    <w:rsid w:val="000A693D"/>
    <w:rsid w:val="000D3F41"/>
    <w:rsid w:val="001F6E1F"/>
    <w:rsid w:val="00280F56"/>
    <w:rsid w:val="00355DCA"/>
    <w:rsid w:val="00392199"/>
    <w:rsid w:val="003E4EF5"/>
    <w:rsid w:val="00447F9F"/>
    <w:rsid w:val="00541F6F"/>
    <w:rsid w:val="00551A02"/>
    <w:rsid w:val="005534FA"/>
    <w:rsid w:val="0055768E"/>
    <w:rsid w:val="005D3A03"/>
    <w:rsid w:val="005F5A50"/>
    <w:rsid w:val="00747ABF"/>
    <w:rsid w:val="008002C0"/>
    <w:rsid w:val="008C5323"/>
    <w:rsid w:val="00910BB6"/>
    <w:rsid w:val="009A6A3B"/>
    <w:rsid w:val="00B21AD4"/>
    <w:rsid w:val="00B823AA"/>
    <w:rsid w:val="00BA45DB"/>
    <w:rsid w:val="00BF4184"/>
    <w:rsid w:val="00C0601E"/>
    <w:rsid w:val="00C1663B"/>
    <w:rsid w:val="00C31D30"/>
    <w:rsid w:val="00CD6E39"/>
    <w:rsid w:val="00CE1C48"/>
    <w:rsid w:val="00CF6E91"/>
    <w:rsid w:val="00D85B68"/>
    <w:rsid w:val="00DC1E4B"/>
    <w:rsid w:val="00E6004D"/>
    <w:rsid w:val="00E81978"/>
    <w:rsid w:val="00F379B7"/>
    <w:rsid w:val="00F42D82"/>
    <w:rsid w:val="00F525FA"/>
    <w:rsid w:val="00F704F9"/>
    <w:rsid w:val="00FA3E30"/>
    <w:rsid w:val="00FF2002"/>
    <w:rsid w:val="00FF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77066"/>
  <w15:chartTrackingRefBased/>
  <w15:docId w15:val="{614A4A3C-A441-4468-A1D0-7B26ED1E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47ABF"/>
    <w:rPr>
      <w:color w:val="5F5F5F" w:themeColor="hyperlink"/>
      <w:u w:val="single"/>
    </w:rPr>
  </w:style>
  <w:style w:type="character" w:styleId="UnresolvedMention">
    <w:name w:val="Unresolved Mention"/>
    <w:basedOn w:val="DefaultParagraphFont"/>
    <w:uiPriority w:val="99"/>
    <w:semiHidden/>
    <w:unhideWhenUsed/>
    <w:rsid w:val="00747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14198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eeksforgeeks.org/problem-solving-in-artificial-intelligence/" TargetMode="External"/><Relationship Id="rId4" Type="http://schemas.openxmlformats.org/officeDocument/2006/relationships/styles" Target="styles.xml"/><Relationship Id="rId9" Type="http://schemas.openxmlformats.org/officeDocument/2006/relationships/hyperlink" Target="https://www.verywellmind.com/what-is-problem-solving-2795485"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C9804D56654540A5B88FEB5A42A73F"/>
        <w:category>
          <w:name w:val="General"/>
          <w:gallery w:val="placeholder"/>
        </w:category>
        <w:types>
          <w:type w:val="bbPlcHdr"/>
        </w:types>
        <w:behaviors>
          <w:behavior w:val="content"/>
        </w:behaviors>
        <w:guid w:val="{DC312C69-0FDC-4375-8467-FE9EEA121FF1}"/>
      </w:docPartPr>
      <w:docPartBody>
        <w:p w:rsidR="00BF660F" w:rsidRDefault="00000000">
          <w:pPr>
            <w:pStyle w:val="11C9804D56654540A5B88FEB5A42A73F"/>
          </w:pPr>
          <w:r>
            <w:t>[Title Here, up to 12 Words, on One to Two Lines]</w:t>
          </w:r>
        </w:p>
      </w:docPartBody>
    </w:docPart>
    <w:docPart>
      <w:docPartPr>
        <w:name w:val="CAF797C69CEA4FA8B6E51624C44A64B0"/>
        <w:category>
          <w:name w:val="General"/>
          <w:gallery w:val="placeholder"/>
        </w:category>
        <w:types>
          <w:type w:val="bbPlcHdr"/>
        </w:types>
        <w:behaviors>
          <w:behavior w:val="content"/>
        </w:behaviors>
        <w:guid w:val="{697F716F-8A33-4638-865B-D162EB98D76E}"/>
      </w:docPartPr>
      <w:docPartBody>
        <w:p w:rsidR="00BF660F" w:rsidRDefault="00000000">
          <w:pPr>
            <w:pStyle w:val="CAF797C69CEA4FA8B6E51624C44A64B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5A"/>
    <w:rsid w:val="003B267F"/>
    <w:rsid w:val="006D5C74"/>
    <w:rsid w:val="00920F5A"/>
    <w:rsid w:val="00BF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C9804D56654540A5B88FEB5A42A73F">
    <w:name w:val="11C9804D56654540A5B88FEB5A42A73F"/>
  </w:style>
  <w:style w:type="character" w:styleId="Emphasis">
    <w:name w:val="Emphasis"/>
    <w:basedOn w:val="DefaultParagraphFont"/>
    <w:uiPriority w:val="4"/>
    <w:unhideWhenUsed/>
    <w:qFormat/>
    <w:rPr>
      <w:i/>
      <w:iCs/>
    </w:rPr>
  </w:style>
  <w:style w:type="paragraph" w:customStyle="1" w:styleId="CAF797C69CEA4FA8B6E51624C44A64B0">
    <w:name w:val="CAF797C69CEA4FA8B6E51624C44A6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defense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661</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Treasure Maze Game
CS 307 Current/Emerging Trend in Computer Science</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Defense
CS 307 Current/Emerging Trend in Computer Science</dc:title>
  <dc:subject/>
  <dc:creator>SercH MateoS</dc:creator>
  <cp:keywords/>
  <dc:description/>
  <cp:lastModifiedBy>SercH MateoS</cp:lastModifiedBy>
  <cp:revision>7</cp:revision>
  <dcterms:created xsi:type="dcterms:W3CDTF">2023-06-11T15:14:00Z</dcterms:created>
  <dcterms:modified xsi:type="dcterms:W3CDTF">2023-06-13T16:16:00Z</dcterms:modified>
</cp:coreProperties>
</file>